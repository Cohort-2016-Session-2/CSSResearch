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DC130" w14:textId="77777777" w:rsidR="00BE222A" w:rsidRDefault="008E4DEE">
      <w:pPr>
        <w:pStyle w:val="Heading1"/>
      </w:pPr>
      <w:r>
        <w:t>Presentation Checklist</w:t>
      </w:r>
    </w:p>
    <w:p w14:paraId="7C992533" w14:textId="77777777" w:rsidR="00BE222A" w:rsidRDefault="008E4DEE" w:rsidP="008E4DEE">
      <w:pPr>
        <w:pStyle w:val="ListNumber"/>
        <w:numPr>
          <w:ilvl w:val="0"/>
          <w:numId w:val="17"/>
        </w:numPr>
      </w:pPr>
      <w:r>
        <w:t>The assigned material was sufficiently covered</w:t>
      </w:r>
    </w:p>
    <w:p w14:paraId="1A3522C5" w14:textId="77777777" w:rsidR="008E4DEE" w:rsidRDefault="008E4DEE" w:rsidP="008E4DEE">
      <w:pPr>
        <w:pStyle w:val="ListNumber"/>
        <w:numPr>
          <w:ilvl w:val="0"/>
          <w:numId w:val="17"/>
        </w:numPr>
      </w:pPr>
      <w:r>
        <w:t>Each member of the group participated in the final product</w:t>
      </w:r>
    </w:p>
    <w:p w14:paraId="0383A22F" w14:textId="77777777" w:rsidR="008E4DEE" w:rsidRDefault="008E4DEE" w:rsidP="008E4DEE">
      <w:pPr>
        <w:pStyle w:val="ListNumber"/>
        <w:numPr>
          <w:ilvl w:val="0"/>
          <w:numId w:val="17"/>
        </w:numPr>
      </w:pPr>
      <w:r>
        <w:t>The presented material was pertinent to the assignment</w:t>
      </w:r>
    </w:p>
    <w:p w14:paraId="6BF1848B" w14:textId="77777777" w:rsidR="008E4DEE" w:rsidRDefault="008E4DEE" w:rsidP="008E4DEE">
      <w:pPr>
        <w:pStyle w:val="ListNumber"/>
        <w:numPr>
          <w:ilvl w:val="0"/>
          <w:numId w:val="17"/>
        </w:numPr>
      </w:pPr>
      <w:r>
        <w:t>Members remained engaged during the discussion period</w:t>
      </w:r>
    </w:p>
    <w:p w14:paraId="2B76AD6D" w14:textId="77777777" w:rsidR="008E4DEE" w:rsidRDefault="008E4DEE" w:rsidP="008E4DEE">
      <w:pPr>
        <w:pStyle w:val="ListNumber"/>
        <w:numPr>
          <w:ilvl w:val="0"/>
          <w:numId w:val="17"/>
        </w:numPr>
      </w:pPr>
      <w:r>
        <w:t>Members decided on group roles and delegated work as directed</w:t>
      </w:r>
    </w:p>
    <w:p w14:paraId="02E7FBDA" w14:textId="77777777" w:rsidR="00BE222A" w:rsidRDefault="00BE222A">
      <w:pPr>
        <w:pStyle w:val="Heading2"/>
      </w:pPr>
    </w:p>
    <w:sectPr w:rsidR="00BE22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4926F" w14:textId="77777777" w:rsidR="00D54ECF" w:rsidRDefault="00D54ECF">
      <w:pPr>
        <w:spacing w:after="0" w:line="240" w:lineRule="auto"/>
      </w:pPr>
      <w:r>
        <w:separator/>
      </w:r>
    </w:p>
    <w:p w14:paraId="13028CD6" w14:textId="77777777" w:rsidR="00D54ECF" w:rsidRDefault="00D54ECF"/>
    <w:p w14:paraId="63E19F6B" w14:textId="77777777" w:rsidR="00D54ECF" w:rsidRDefault="00D54ECF"/>
  </w:endnote>
  <w:endnote w:type="continuationSeparator" w:id="0">
    <w:p w14:paraId="60308C77" w14:textId="77777777" w:rsidR="00D54ECF" w:rsidRDefault="00D54ECF">
      <w:pPr>
        <w:spacing w:after="0" w:line="240" w:lineRule="auto"/>
      </w:pPr>
      <w:r>
        <w:continuationSeparator/>
      </w:r>
    </w:p>
    <w:p w14:paraId="41899CD4" w14:textId="77777777" w:rsidR="00D54ECF" w:rsidRDefault="00D54ECF"/>
    <w:p w14:paraId="5752448F" w14:textId="77777777" w:rsidR="00D54ECF" w:rsidRDefault="00D54E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82941" w14:textId="77777777" w:rsidR="00BE222A" w:rsidRDefault="00BE222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FB916" w14:textId="77777777" w:rsidR="00BE222A" w:rsidRDefault="00D54E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8F388" w14:textId="77777777" w:rsidR="00BE222A" w:rsidRDefault="00BE22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BA51D" w14:textId="77777777" w:rsidR="00D54ECF" w:rsidRDefault="00D54ECF">
      <w:pPr>
        <w:spacing w:after="0" w:line="240" w:lineRule="auto"/>
      </w:pPr>
      <w:r>
        <w:separator/>
      </w:r>
    </w:p>
    <w:p w14:paraId="2FDA2240" w14:textId="77777777" w:rsidR="00D54ECF" w:rsidRDefault="00D54ECF"/>
    <w:p w14:paraId="5E60CD7C" w14:textId="77777777" w:rsidR="00D54ECF" w:rsidRDefault="00D54ECF"/>
  </w:footnote>
  <w:footnote w:type="continuationSeparator" w:id="0">
    <w:p w14:paraId="27BA396F" w14:textId="77777777" w:rsidR="00D54ECF" w:rsidRDefault="00D54ECF">
      <w:pPr>
        <w:spacing w:after="0" w:line="240" w:lineRule="auto"/>
      </w:pPr>
      <w:r>
        <w:continuationSeparator/>
      </w:r>
    </w:p>
    <w:p w14:paraId="2E3A318A" w14:textId="77777777" w:rsidR="00D54ECF" w:rsidRDefault="00D54ECF"/>
    <w:p w14:paraId="098B4949" w14:textId="77777777" w:rsidR="00D54ECF" w:rsidRDefault="00D54EC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5CC43" w14:textId="77777777" w:rsidR="00BE222A" w:rsidRDefault="00BE222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7B874" w14:textId="77777777" w:rsidR="00BE222A" w:rsidRDefault="00BE222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59469" w14:textId="77777777" w:rsidR="00BE222A" w:rsidRDefault="008E4DEE">
    <w:pPr>
      <w:pStyle w:val="Header"/>
    </w:pPr>
    <w:r>
      <w:t>Coding 101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bookmarkStart w:id="0" w:name="_GoBack"/>
    <w:bookmarkEnd w:id="0"/>
    <w:r>
      <w:t xml:space="preserve">Mr. </w:t>
    </w:r>
    <w:proofErr w:type="spellStart"/>
    <w:r>
      <w:t>Tumulty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127D00FE"/>
    <w:multiLevelType w:val="hybridMultilevel"/>
    <w:tmpl w:val="630ADC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13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EE"/>
    <w:rsid w:val="008E4DEE"/>
    <w:rsid w:val="00BE222A"/>
    <w:rsid w:val="00D5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882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DE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DEE"/>
    <w:pPr>
      <w:pBdr>
        <w:top w:val="single" w:sz="8" w:space="0" w:color="EF8271" w:themeColor="accent2"/>
        <w:left w:val="single" w:sz="8" w:space="0" w:color="EF8271" w:themeColor="accent2"/>
        <w:bottom w:val="single" w:sz="8" w:space="0" w:color="EF8271" w:themeColor="accent2"/>
        <w:right w:val="single" w:sz="8" w:space="0" w:color="EF8271" w:themeColor="accent2"/>
      </w:pBdr>
      <w:shd w:val="clear" w:color="auto" w:fill="FBE5E2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D2411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DEE"/>
    <w:pPr>
      <w:pBdr>
        <w:top w:val="single" w:sz="4" w:space="0" w:color="EF8271" w:themeColor="accent2"/>
        <w:left w:val="single" w:sz="48" w:space="2" w:color="EF8271" w:themeColor="accent2"/>
        <w:bottom w:val="single" w:sz="4" w:space="0" w:color="EF8271" w:themeColor="accent2"/>
        <w:right w:val="single" w:sz="4" w:space="4" w:color="EF827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63B2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DEE"/>
    <w:pPr>
      <w:pBdr>
        <w:left w:val="single" w:sz="48" w:space="2" w:color="EF8271" w:themeColor="accent2"/>
        <w:bottom w:val="single" w:sz="4" w:space="0" w:color="EF827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E63B2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DEE"/>
    <w:pPr>
      <w:pBdr>
        <w:left w:val="single" w:sz="4" w:space="2" w:color="EF8271" w:themeColor="accent2"/>
        <w:bottom w:val="single" w:sz="4" w:space="2" w:color="EF827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E63B2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DEE"/>
    <w:pPr>
      <w:pBdr>
        <w:left w:val="dotted" w:sz="4" w:space="2" w:color="EF8271" w:themeColor="accent2"/>
        <w:bottom w:val="dotted" w:sz="4" w:space="2" w:color="EF827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E63B2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DEE"/>
    <w:pPr>
      <w:pBdr>
        <w:bottom w:val="single" w:sz="4" w:space="2" w:color="F8CCC6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E63B2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DEE"/>
    <w:pPr>
      <w:pBdr>
        <w:bottom w:val="dotted" w:sz="4" w:space="2" w:color="F5B3A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E63B2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DE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F827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DE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F827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E4DEE"/>
    <w:pPr>
      <w:pBdr>
        <w:top w:val="single" w:sz="48" w:space="0" w:color="EF8271" w:themeColor="accent2"/>
        <w:bottom w:val="single" w:sz="48" w:space="0" w:color="EF8271" w:themeColor="accent2"/>
      </w:pBdr>
      <w:shd w:val="clear" w:color="auto" w:fill="EF827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E4DEE"/>
    <w:rPr>
      <w:rFonts w:asciiTheme="majorHAnsi" w:eastAsiaTheme="majorEastAsia" w:hAnsiTheme="majorHAnsi" w:cstheme="majorBidi"/>
      <w:b/>
      <w:bCs/>
      <w:i/>
      <w:iCs/>
      <w:color w:val="9D2411" w:themeColor="accent2" w:themeShade="7F"/>
      <w:shd w:val="clear" w:color="auto" w:fill="FBE5E2" w:themeFill="accent2" w:themeFillTint="33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pPr>
      <w:numPr>
        <w:numId w:val="1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8E4DEE"/>
    <w:pPr>
      <w:pBdr>
        <w:bottom w:val="dotted" w:sz="8" w:space="10" w:color="EF827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9D2411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4DEE"/>
    <w:rPr>
      <w:rFonts w:asciiTheme="majorHAnsi" w:eastAsiaTheme="majorEastAsia" w:hAnsiTheme="majorHAnsi" w:cstheme="majorBidi"/>
      <w:i/>
      <w:iCs/>
      <w:color w:val="9D2411" w:themeColor="accent2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4DEE"/>
    <w:rPr>
      <w:rFonts w:asciiTheme="majorHAnsi" w:eastAsiaTheme="majorEastAsia" w:hAnsiTheme="majorHAnsi" w:cstheme="majorBidi"/>
      <w:b/>
      <w:bCs/>
      <w:i/>
      <w:iCs/>
      <w:color w:val="E63B2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DEE"/>
    <w:rPr>
      <w:rFonts w:asciiTheme="majorHAnsi" w:eastAsiaTheme="majorEastAsia" w:hAnsiTheme="majorHAnsi" w:cstheme="majorBidi"/>
      <w:b/>
      <w:bCs/>
      <w:i/>
      <w:iCs/>
      <w:color w:val="E63B2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DEE"/>
    <w:rPr>
      <w:rFonts w:asciiTheme="majorHAnsi" w:eastAsiaTheme="majorEastAsia" w:hAnsiTheme="majorHAnsi" w:cstheme="majorBidi"/>
      <w:b/>
      <w:bCs/>
      <w:i/>
      <w:iCs/>
      <w:color w:val="E63B2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DEE"/>
    <w:rPr>
      <w:rFonts w:asciiTheme="majorHAnsi" w:eastAsiaTheme="majorEastAsia" w:hAnsiTheme="majorHAnsi" w:cstheme="majorBidi"/>
      <w:b/>
      <w:bCs/>
      <w:i/>
      <w:iCs/>
      <w:color w:val="E63B2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DEE"/>
    <w:rPr>
      <w:rFonts w:asciiTheme="majorHAnsi" w:eastAsiaTheme="majorEastAsia" w:hAnsiTheme="majorHAnsi" w:cstheme="majorBidi"/>
      <w:i/>
      <w:iCs/>
      <w:color w:val="E63B2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DEE"/>
    <w:rPr>
      <w:rFonts w:asciiTheme="majorHAnsi" w:eastAsiaTheme="majorEastAsia" w:hAnsiTheme="majorHAnsi" w:cstheme="majorBidi"/>
      <w:i/>
      <w:iCs/>
      <w:color w:val="E63B2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DEE"/>
    <w:rPr>
      <w:rFonts w:asciiTheme="majorHAnsi" w:eastAsiaTheme="majorEastAsia" w:hAnsiTheme="majorHAnsi" w:cstheme="majorBidi"/>
      <w:i/>
      <w:iCs/>
      <w:color w:val="EF827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DEE"/>
    <w:rPr>
      <w:rFonts w:asciiTheme="majorHAnsi" w:eastAsiaTheme="majorEastAsia" w:hAnsiTheme="majorHAnsi" w:cstheme="majorBidi"/>
      <w:i/>
      <w:iCs/>
      <w:color w:val="EF8271" w:themeColor="accent2"/>
      <w:sz w:val="20"/>
      <w:szCs w:val="20"/>
    </w:rPr>
  </w:style>
  <w:style w:type="character" w:styleId="SubtleEmphasis">
    <w:name w:val="Subtle Emphasis"/>
    <w:uiPriority w:val="19"/>
    <w:qFormat/>
    <w:rsid w:val="008E4DEE"/>
    <w:rPr>
      <w:rFonts w:asciiTheme="majorHAnsi" w:eastAsiaTheme="majorEastAsia" w:hAnsiTheme="majorHAnsi" w:cstheme="majorBidi"/>
      <w:i/>
      <w:iCs/>
      <w:color w:val="EF8271" w:themeColor="accent2"/>
    </w:rPr>
  </w:style>
  <w:style w:type="character" w:styleId="Emphasis">
    <w:name w:val="Emphasis"/>
    <w:uiPriority w:val="20"/>
    <w:qFormat/>
    <w:rsid w:val="008E4DEE"/>
    <w:rPr>
      <w:rFonts w:asciiTheme="majorHAnsi" w:eastAsiaTheme="majorEastAsia" w:hAnsiTheme="majorHAnsi" w:cstheme="majorBidi"/>
      <w:b/>
      <w:bCs/>
      <w:i/>
      <w:iCs/>
      <w:color w:val="EF8271" w:themeColor="accent2"/>
      <w:bdr w:val="single" w:sz="18" w:space="0" w:color="FBE5E2" w:themeColor="accent2" w:themeTint="33"/>
      <w:shd w:val="clear" w:color="auto" w:fill="FBE5E2" w:themeFill="accent2" w:themeFillTint="33"/>
    </w:rPr>
  </w:style>
  <w:style w:type="character" w:styleId="IntenseEmphasis">
    <w:name w:val="Intense Emphasis"/>
    <w:uiPriority w:val="21"/>
    <w:qFormat/>
    <w:rsid w:val="008E4DE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F8271" w:themeColor="accent2"/>
      <w:shd w:val="clear" w:color="auto" w:fill="EF8271" w:themeFill="accent2"/>
      <w:vertAlign w:val="baseline"/>
    </w:rPr>
  </w:style>
  <w:style w:type="character" w:styleId="Strong">
    <w:name w:val="Strong"/>
    <w:uiPriority w:val="22"/>
    <w:qFormat/>
    <w:rsid w:val="008E4DEE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8E4DEE"/>
    <w:rPr>
      <w:i w:val="0"/>
      <w:iCs w:val="0"/>
      <w:color w:val="E63B2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8E4DEE"/>
    <w:rPr>
      <w:color w:val="E63B2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DEE"/>
    <w:pPr>
      <w:pBdr>
        <w:top w:val="dotted" w:sz="8" w:space="10" w:color="EF8271" w:themeColor="accent2"/>
        <w:bottom w:val="dotted" w:sz="8" w:space="10" w:color="EF827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F827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DEE"/>
    <w:rPr>
      <w:rFonts w:asciiTheme="majorHAnsi" w:eastAsiaTheme="majorEastAsia" w:hAnsiTheme="majorHAnsi" w:cstheme="majorBidi"/>
      <w:b/>
      <w:bCs/>
      <w:i/>
      <w:iCs/>
      <w:color w:val="EF8271" w:themeColor="accent2"/>
      <w:sz w:val="20"/>
      <w:szCs w:val="20"/>
    </w:rPr>
  </w:style>
  <w:style w:type="character" w:styleId="SubtleReference">
    <w:name w:val="Subtle Reference"/>
    <w:uiPriority w:val="31"/>
    <w:qFormat/>
    <w:rsid w:val="008E4DEE"/>
    <w:rPr>
      <w:i/>
      <w:iCs/>
      <w:smallCaps/>
      <w:color w:val="EF8271" w:themeColor="accent2"/>
      <w:u w:color="EF8271" w:themeColor="accent2"/>
    </w:rPr>
  </w:style>
  <w:style w:type="character" w:styleId="IntenseReference">
    <w:name w:val="Intense Reference"/>
    <w:uiPriority w:val="32"/>
    <w:qFormat/>
    <w:rsid w:val="008E4DEE"/>
    <w:rPr>
      <w:b/>
      <w:bCs/>
      <w:i/>
      <w:iCs/>
      <w:smallCaps/>
      <w:color w:val="EF8271" w:themeColor="accent2"/>
      <w:u w:color="EF8271" w:themeColor="accent2"/>
    </w:rPr>
  </w:style>
  <w:style w:type="character" w:styleId="BookTitle">
    <w:name w:val="Book Title"/>
    <w:uiPriority w:val="33"/>
    <w:qFormat/>
    <w:rsid w:val="008E4DEE"/>
    <w:rPr>
      <w:rFonts w:asciiTheme="majorHAnsi" w:eastAsiaTheme="majorEastAsia" w:hAnsiTheme="majorHAnsi" w:cstheme="majorBidi"/>
      <w:b/>
      <w:bCs/>
      <w:i/>
      <w:iCs/>
      <w:smallCaps/>
      <w:color w:val="E63B21" w:themeColor="accent2" w:themeShade="B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4DEE"/>
    <w:rPr>
      <w:b/>
      <w:bCs/>
      <w:color w:val="E63B21" w:themeColor="accent2" w:themeShade="BF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DEE"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rsid w:val="008E4DE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F8271" w:themeFill="accent2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8E4D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4DE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8E4DEE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evis.tumulty/Library/Containers/com.microsoft.Word/Data/Library/Caches/1033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FF"/>
    <w:rsid w:val="001C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EB8E233E32694BB1CB17356FA2D3C6">
    <w:name w:val="63EB8E233E32694BB1CB17356FA2D3C6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0CC6348999D32A45A883893FA1BD8F97">
    <w:name w:val="0CC6348999D32A45A883893FA1BD8F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ED1845-9097-8442-8102-20970B40C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6</TotalTime>
  <Pages>1</Pages>
  <Words>44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2016-08-23T19:35:00Z</dcterms:created>
  <dcterms:modified xsi:type="dcterms:W3CDTF">2016-08-23T19:41:00Z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